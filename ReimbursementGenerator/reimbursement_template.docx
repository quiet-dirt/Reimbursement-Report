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581B3DDE" w:rsidR="001A4A7E" w:rsidRDefault="004B423C" w:rsidP="001A4A7E">
      <w:pPr>
        <w:pStyle w:val="Title"/>
      </w:pPr>
      <w:r>
        <w:t>rEIMBURSEMENT REPORT</w:t>
      </w:r>
    </w:p>
    <w:p w14:paraId="29EFECD6" w14:textId="5D0C1A43" w:rsidR="001A4A7E" w:rsidRDefault="004B423C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Name</w:t>
      </w:r>
      <w:r w:rsidR="001A4A7E">
        <w:rPr>
          <w:rFonts w:ascii="Adobe Gothic Std B" w:eastAsia="Adobe Gothic Std B" w:hAnsi="Adobe Gothic Std B"/>
        </w:rPr>
        <w:t xml:space="preserve">: </w:t>
      </w:r>
      <w:proofErr w:type="gramStart"/>
      <w:r w:rsidR="005E4E1E">
        <w:rPr>
          <w:rFonts w:ascii="Adobe Gothic Std B" w:eastAsia="Adobe Gothic Std B" w:hAnsi="Adobe Gothic Std B"/>
        </w:rPr>
        <w:t>{{ name</w:t>
      </w:r>
      <w:proofErr w:type="gramEnd"/>
      <w:r w:rsidR="005E4E1E">
        <w:rPr>
          <w:rFonts w:ascii="Adobe Gothic Std B" w:eastAsia="Adobe Gothic Std B" w:hAnsi="Adobe Gothic Std B"/>
        </w:rPr>
        <w:t xml:space="preserve"> }}</w:t>
      </w:r>
    </w:p>
    <w:p w14:paraId="2A660C15" w14:textId="7AA475B8" w:rsidR="001A4A7E" w:rsidRPr="001A4A7E" w:rsidRDefault="004B423C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Location</w:t>
      </w:r>
      <w:r w:rsidR="001A4A7E">
        <w:rPr>
          <w:rFonts w:ascii="Adobe Gothic Std B" w:eastAsia="Adobe Gothic Std B" w:hAnsi="Adobe Gothic Std B"/>
        </w:rPr>
        <w:t>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>{{ </w:t>
      </w:r>
      <w:r>
        <w:rPr>
          <w:rFonts w:ascii="Adobe Gothic Std B" w:eastAsia="Adobe Gothic Std B" w:hAnsi="Adobe Gothic Std B"/>
        </w:rPr>
        <w:t>location</w:t>
      </w:r>
      <w:proofErr w:type="gramEnd"/>
      <w:r w:rsidR="005E4E1E">
        <w:rPr>
          <w:rFonts w:ascii="Adobe Gothic Std B" w:eastAsia="Adobe Gothic Std B" w:hAnsi="Adobe Gothic Std B"/>
        </w:rPr>
        <w:t xml:space="preserve"> }}</w:t>
      </w:r>
      <w:r w:rsidR="001A4A7E">
        <w:rPr>
          <w:rFonts w:ascii="Adobe Gothic Std B" w:eastAsia="Adobe Gothic Std B" w:hAnsi="Adobe Gothic Std B"/>
        </w:rPr>
        <w:t xml:space="preserve"> 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374"/>
        <w:gridCol w:w="5461"/>
        <w:gridCol w:w="1628"/>
        <w:gridCol w:w="1617"/>
      </w:tblGrid>
      <w:tr w:rsidR="00767D7F" w:rsidRPr="001A4A7E" w14:paraId="21C6596D" w14:textId="77777777" w:rsidTr="004B42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374" w:type="dxa"/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461" w:type="dxa"/>
                <w:tcMar>
                  <w:top w:w="259" w:type="dxa"/>
                </w:tcMar>
              </w:tcPr>
              <w:p w14:paraId="2E6771C1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28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17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Line Total</w:t>
                </w:r>
              </w:p>
            </w:tc>
          </w:sdtContent>
        </w:sdt>
      </w:tr>
      <w:tr w:rsidR="00767D7F" w:rsidRPr="001A4A7E" w14:paraId="42AAD9F6" w14:textId="77777777" w:rsidTr="004B423C">
        <w:trPr>
          <w:trHeight w:val="288"/>
        </w:trPr>
        <w:tc>
          <w:tcPr>
            <w:tcW w:w="1374" w:type="dxa"/>
          </w:tcPr>
          <w:p w14:paraId="516163B1" w14:textId="536153B4" w:rsidR="00767D7F" w:rsidRPr="001A4A7E" w:rsidRDefault="00F33254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{{%tr for item in </w:t>
            </w:r>
            <w:proofErr w:type="spellStart"/>
            <w:r w:rsidR="004B423C">
              <w:rPr>
                <w:rFonts w:ascii="Adobe Gothic Std B" w:eastAsia="Adobe Gothic Std B" w:hAnsi="Adobe Gothic Std B"/>
              </w:rPr>
              <w:t>expense</w:t>
            </w:r>
            <w:r>
              <w:rPr>
                <w:rFonts w:ascii="Adobe Gothic Std B" w:eastAsia="Adobe Gothic Std B" w:hAnsi="Adobe Gothic Std B"/>
              </w:rPr>
              <w:t>_list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5461" w:type="dxa"/>
          </w:tcPr>
          <w:p w14:paraId="203A66E1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28" w:type="dxa"/>
            <w:tcMar>
              <w:left w:w="216" w:type="dxa"/>
              <w:right w:w="216" w:type="dxa"/>
            </w:tcMar>
          </w:tcPr>
          <w:p w14:paraId="7B897697" w14:textId="77777777" w:rsidR="00767D7F" w:rsidRPr="001A4A7E" w:rsidRDefault="00767D7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617" w:type="dxa"/>
            <w:tcMar>
              <w:left w:w="216" w:type="dxa"/>
              <w:right w:w="216" w:type="dxa"/>
            </w:tcMar>
          </w:tcPr>
          <w:p w14:paraId="6397692D" w14:textId="77777777" w:rsidR="00767D7F" w:rsidRPr="001A4A7E" w:rsidRDefault="00767D7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697198" w:rsidRPr="001A4A7E" w14:paraId="33214810" w14:textId="77777777" w:rsidTr="004B423C">
        <w:trPr>
          <w:trHeight w:val="288"/>
        </w:trPr>
        <w:tc>
          <w:tcPr>
            <w:tcW w:w="1374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</w:t>
            </w:r>
            <w:r w:rsidR="005417F6">
              <w:rPr>
                <w:rFonts w:ascii="Adobe Gothic Std B" w:eastAsia="Adobe Gothic Std B" w:hAnsi="Adobe Gothic Std B"/>
              </w:rPr>
              <w:t>[</w:t>
            </w:r>
            <w:proofErr w:type="gramEnd"/>
            <w:r w:rsidR="005417F6">
              <w:rPr>
                <w:rFonts w:ascii="Adobe Gothic Std B" w:eastAsia="Adobe Gothic Std B" w:hAnsi="Adobe Gothic Std B"/>
              </w:rPr>
              <w:t>0]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5461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</w:t>
            </w:r>
            <w:r w:rsidR="005417F6">
              <w:rPr>
                <w:rFonts w:ascii="Adobe Gothic Std B" w:eastAsia="Adobe Gothic Std B" w:hAnsi="Adobe Gothic Std B"/>
              </w:rPr>
              <w:t>[</w:t>
            </w:r>
            <w:proofErr w:type="gramEnd"/>
            <w:r w:rsidR="005417F6">
              <w:rPr>
                <w:rFonts w:ascii="Adobe Gothic Std B" w:eastAsia="Adobe Gothic Std B" w:hAnsi="Adobe Gothic Std B"/>
              </w:rPr>
              <w:t>1]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1628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</w:t>
            </w:r>
            <w:r w:rsidR="005417F6">
              <w:rPr>
                <w:rFonts w:ascii="Adobe Gothic Std B" w:eastAsia="Adobe Gothic Std B" w:hAnsi="Adobe Gothic Std B"/>
              </w:rPr>
              <w:t>[</w:t>
            </w:r>
            <w:proofErr w:type="gramEnd"/>
            <w:r w:rsidR="005417F6">
              <w:rPr>
                <w:rFonts w:ascii="Adobe Gothic Std B" w:eastAsia="Adobe Gothic Std B" w:hAnsi="Adobe Gothic Std B"/>
              </w:rPr>
              <w:t>2]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1617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</w:t>
            </w:r>
            <w:proofErr w:type="gramStart"/>
            <w:r>
              <w:rPr>
                <w:rFonts w:ascii="Adobe Gothic Std B" w:eastAsia="Adobe Gothic Std B" w:hAnsi="Adobe Gothic Std B"/>
              </w:rPr>
              <w:t>item[</w:t>
            </w:r>
            <w:proofErr w:type="gramEnd"/>
            <w:r>
              <w:rPr>
                <w:rFonts w:ascii="Adobe Gothic Std B" w:eastAsia="Adobe Gothic Std B" w:hAnsi="Adobe Gothic Std B"/>
              </w:rPr>
              <w:t>3]}}</w:t>
            </w:r>
          </w:p>
        </w:tc>
      </w:tr>
      <w:tr w:rsidR="00F33254" w:rsidRPr="001A4A7E" w14:paraId="2CB7E165" w14:textId="77777777" w:rsidTr="004B423C">
        <w:trPr>
          <w:trHeight w:val="288"/>
        </w:trPr>
        <w:tc>
          <w:tcPr>
            <w:tcW w:w="1374" w:type="dxa"/>
          </w:tcPr>
          <w:p w14:paraId="378BA359" w14:textId="09BDB997" w:rsidR="00F33254" w:rsidRDefault="00F33254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{{%tr </w:t>
            </w:r>
            <w:proofErr w:type="spellStart"/>
            <w:r>
              <w:rPr>
                <w:rFonts w:ascii="Adobe Gothic Std B" w:eastAsia="Adobe Gothic Std B" w:hAnsi="Adobe Gothic Std B"/>
              </w:rPr>
              <w:t>endfor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5461" w:type="dxa"/>
          </w:tcPr>
          <w:p w14:paraId="0306654D" w14:textId="77777777" w:rsidR="00F33254" w:rsidRDefault="00F33254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28" w:type="dxa"/>
            <w:tcMar>
              <w:left w:w="216" w:type="dxa"/>
              <w:right w:w="216" w:type="dxa"/>
            </w:tcMar>
          </w:tcPr>
          <w:p w14:paraId="2768F7E4" w14:textId="77777777" w:rsidR="00F33254" w:rsidRDefault="00F33254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617" w:type="dxa"/>
            <w:tcMar>
              <w:left w:w="216" w:type="dxa"/>
              <w:right w:w="216" w:type="dxa"/>
            </w:tcMar>
          </w:tcPr>
          <w:p w14:paraId="00FAB329" w14:textId="77777777" w:rsidR="00F33254" w:rsidRDefault="00F33254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4B423C" w:rsidRPr="001A4A7E" w14:paraId="2952F892" w14:textId="77777777" w:rsidTr="004B423C">
        <w:trPr>
          <w:trHeight w:val="288"/>
        </w:trPr>
        <w:tc>
          <w:tcPr>
            <w:tcW w:w="1374" w:type="dxa"/>
            <w:tcBorders>
              <w:left w:val="nil"/>
              <w:bottom w:val="nil"/>
              <w:right w:val="nil"/>
            </w:tcBorders>
          </w:tcPr>
          <w:p w14:paraId="291B12AF" w14:textId="77777777" w:rsidR="004B423C" w:rsidRPr="001A4A7E" w:rsidRDefault="004B423C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461" w:type="dxa"/>
            <w:tcBorders>
              <w:top w:val="nil"/>
              <w:left w:val="nil"/>
              <w:bottom w:val="nil"/>
              <w:right w:val="nil"/>
            </w:tcBorders>
          </w:tcPr>
          <w:p w14:paraId="0EA89540" w14:textId="77777777" w:rsidR="004B423C" w:rsidRPr="001A4A7E" w:rsidRDefault="004B423C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1477291792"/>
            <w:placeholder>
              <w:docPart w:val="2D0AB84F5EB2EE4AB164C84AC005EC29"/>
            </w:placeholder>
            <w:temporary/>
            <w:showingPlcHdr/>
            <w15:appearance w15:val="hidden"/>
          </w:sdtPr>
          <w:sdtContent>
            <w:tc>
              <w:tcPr>
                <w:tcW w:w="1628" w:type="dxa"/>
                <w:tcBorders>
                  <w:top w:val="nil"/>
                  <w:left w:val="nil"/>
                  <w:bottom w:val="nil"/>
                </w:tcBorders>
              </w:tcPr>
              <w:p w14:paraId="74726B46" w14:textId="33B42A21" w:rsidR="004B423C" w:rsidRPr="001A4A7E" w:rsidRDefault="004B423C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17" w:type="dxa"/>
            <w:tcMar>
              <w:left w:w="216" w:type="dxa"/>
              <w:right w:w="216" w:type="dxa"/>
            </w:tcMar>
          </w:tcPr>
          <w:p w14:paraId="648A5104" w14:textId="1528363C" w:rsidR="004B423C" w:rsidRPr="001A4A7E" w:rsidRDefault="004B423C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>{{ total</w:t>
            </w:r>
            <w:proofErr w:type="gram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  <w:tr w:rsidR="004B423C" w:rsidRPr="001A4A7E" w14:paraId="0979C605" w14:textId="77777777" w:rsidTr="004B423C">
        <w:trPr>
          <w:trHeight w:val="288"/>
        </w:trPr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4B423C" w:rsidRPr="001A4A7E" w:rsidRDefault="004B423C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461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4B423C" w:rsidRPr="001A4A7E" w:rsidRDefault="004B423C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28" w:type="dxa"/>
            <w:tcBorders>
              <w:top w:val="nil"/>
              <w:left w:val="nil"/>
              <w:bottom w:val="nil"/>
            </w:tcBorders>
          </w:tcPr>
          <w:p w14:paraId="726CB6D5" w14:textId="44D0BF32" w:rsidR="004B423C" w:rsidRPr="001A4A7E" w:rsidRDefault="004B423C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617" w:type="dxa"/>
            <w:tcMar>
              <w:left w:w="216" w:type="dxa"/>
              <w:right w:w="216" w:type="dxa"/>
            </w:tcMar>
          </w:tcPr>
          <w:p w14:paraId="4FAF0C5A" w14:textId="42B55677" w:rsidR="004B423C" w:rsidRPr="001A4A7E" w:rsidRDefault="004B423C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4B423C" w:rsidRPr="001A4A7E" w14:paraId="2C1CCD83" w14:textId="77777777" w:rsidTr="004B423C">
        <w:trPr>
          <w:trHeight w:val="288"/>
        </w:trPr>
        <w:tc>
          <w:tcPr>
            <w:tcW w:w="1374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4B423C" w:rsidRPr="001A4A7E" w:rsidRDefault="004B423C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461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4B423C" w:rsidRPr="001A4A7E" w:rsidRDefault="004B423C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28" w:type="dxa"/>
            <w:tcBorders>
              <w:top w:val="nil"/>
              <w:left w:val="nil"/>
              <w:bottom w:val="nil"/>
            </w:tcBorders>
          </w:tcPr>
          <w:p w14:paraId="05753500" w14:textId="1F2337F6" w:rsidR="004B423C" w:rsidRPr="001A4A7E" w:rsidRDefault="004B423C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617" w:type="dxa"/>
            <w:tcMar>
              <w:left w:w="216" w:type="dxa"/>
              <w:right w:w="216" w:type="dxa"/>
            </w:tcMar>
          </w:tcPr>
          <w:p w14:paraId="7C7EEB7B" w14:textId="59D16065" w:rsidR="004B423C" w:rsidRPr="001A4A7E" w:rsidRDefault="004B423C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098CB" w14:textId="77777777" w:rsidR="00F55A84" w:rsidRDefault="00F55A84" w:rsidP="00DA124E">
      <w:r>
        <w:separator/>
      </w:r>
    </w:p>
  </w:endnote>
  <w:endnote w:type="continuationSeparator" w:id="0">
    <w:p w14:paraId="14F6D24E" w14:textId="77777777" w:rsidR="00F55A84" w:rsidRDefault="00F55A84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20B0604020202020204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20B0604020202020204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752EA" w14:textId="77777777" w:rsidR="00F55A84" w:rsidRDefault="00F55A84" w:rsidP="00DA124E">
      <w:r>
        <w:separator/>
      </w:r>
    </w:p>
  </w:footnote>
  <w:footnote w:type="continuationSeparator" w:id="0">
    <w:p w14:paraId="345F9C72" w14:textId="77777777" w:rsidR="00F55A84" w:rsidRDefault="00F55A84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4B423C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846FB5"/>
    <w:rsid w:val="00865239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55A84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2D0AB84F5EB2EE4AB164C84AC005E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AF0F8C-75F2-3A4A-868F-4563BFE136F3}"/>
      </w:docPartPr>
      <w:docPartBody>
        <w:p w:rsidR="00000000" w:rsidRDefault="006C1BDE" w:rsidP="006C1BDE">
          <w:pPr>
            <w:pStyle w:val="2D0AB84F5EB2EE4AB164C84AC005EC29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20B0604020202020204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20B0604020202020204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28688C"/>
    <w:rsid w:val="006C1BDE"/>
    <w:rsid w:val="007931FB"/>
    <w:rsid w:val="0087499A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  <w:style w:type="paragraph" w:customStyle="1" w:styleId="0C5C6DBE4423394A8EFE7C9EA25DC392">
    <w:name w:val="0C5C6DBE4423394A8EFE7C9EA25DC392"/>
    <w:rsid w:val="006C1BDE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42886954AA99174690715CF0415A1A70">
    <w:name w:val="42886954AA99174690715CF0415A1A70"/>
    <w:rsid w:val="006C1BDE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ED7C8E906ACEFE4A86DB242A7F888EBE">
    <w:name w:val="ED7C8E906ACEFE4A86DB242A7F888EBE"/>
    <w:rsid w:val="006C1BDE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EEF847C02ECAB044BE36A3AB72BF0F16">
    <w:name w:val="EEF847C02ECAB044BE36A3AB72BF0F16"/>
    <w:rsid w:val="006C1BDE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6BC802F9EE414F4E8EE49BDE7E8F5F9B">
    <w:name w:val="6BC802F9EE414F4E8EE49BDE7E8F5F9B"/>
    <w:rsid w:val="006C1BDE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2D0AB84F5EB2EE4AB164C84AC005EC29">
    <w:name w:val="2D0AB84F5EB2EE4AB164C84AC005EC29"/>
    <w:rsid w:val="006C1BDE"/>
    <w:pPr>
      <w:spacing w:after="0" w:line="240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C:\Users\halas\AppData\Local\Packages\Microsoft.Office.Desktop_8wekyb3d8bbwe\LocalCache\Roaming\Microsoft\Templates\Service invoice (Simple Lines design).dotx</Template>
  <TotalTime>53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Amelia Cortez</cp:lastModifiedBy>
  <cp:revision>11</cp:revision>
  <dcterms:created xsi:type="dcterms:W3CDTF">2022-10-08T09:21:00Z</dcterms:created>
  <dcterms:modified xsi:type="dcterms:W3CDTF">2024-07-12T22:15:00Z</dcterms:modified>
  <cp:category/>
  <cp:version/>
</cp:coreProperties>
</file>